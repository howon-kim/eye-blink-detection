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40C2" w14:textId="69273C3D" w:rsidR="006D68C6" w:rsidRDefault="006D68C6" w:rsidP="003A20AE">
      <w:pPr>
        <w:jc w:val="both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가이드</w:t>
      </w:r>
    </w:p>
    <w:p w14:paraId="213EEC9F" w14:textId="29715180" w:rsidR="006D68C6" w:rsidRDefault="006D68C6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</w:rPr>
        <w:tab/>
      </w:r>
      <w:r>
        <w:rPr>
          <w:rFonts w:ascii="맑은 고딕" w:eastAsia="맑은 고딕" w:hAnsi="맑은 고딕" w:hint="eastAsia"/>
        </w:rPr>
        <w:t xml:space="preserve">컴퓨터 혹은 스마트폰의 카메라를 이용하여 자신이 독서하고 있는 모습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 xml:space="preserve">얼굴 정면)이 보이도록 </w:t>
      </w:r>
      <w:r w:rsidR="003A20AE">
        <w:rPr>
          <w:rFonts w:ascii="맑은 고딕" w:eastAsia="맑은 고딕" w:hAnsi="맑은 고딕" w:hint="eastAsia"/>
        </w:rPr>
        <w:t xml:space="preserve">지속 </w:t>
      </w:r>
      <w:r>
        <w:rPr>
          <w:rFonts w:ascii="맑은 고딕" w:eastAsia="맑은 고딕" w:hAnsi="맑은 고딕" w:hint="eastAsia"/>
        </w:rPr>
        <w:t>촬영합니다.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아래 목차에 제시되어 있는 데로 독서하시면 되고,</w:t>
      </w:r>
      <w:r w:rsidR="00453248">
        <w:rPr>
          <w:rFonts w:ascii="맑은 고딕" w:eastAsia="맑은 고딕" w:hAnsi="맑은 고딕"/>
        </w:rPr>
        <w:t xml:space="preserve"> </w:t>
      </w:r>
      <w:r w:rsidR="00453248">
        <w:rPr>
          <w:rFonts w:ascii="맑은 고딕" w:eastAsia="맑은 고딕" w:hAnsi="맑은 고딕" w:hint="eastAsia"/>
        </w:rPr>
        <w:t>각 소설 당</w:t>
      </w:r>
      <w:r w:rsidR="00D846B4">
        <w:rPr>
          <w:rFonts w:ascii="맑은 고딕" w:eastAsia="맑은 고딕" w:hAnsi="맑은 고딕" w:hint="eastAsia"/>
        </w:rPr>
        <w:t>1</w:t>
      </w:r>
      <w:r w:rsidR="00D846B4">
        <w:rPr>
          <w:rFonts w:ascii="맑은 고딕" w:eastAsia="맑은 고딕" w:hAnsi="맑은 고딕"/>
        </w:rPr>
        <w:t>5</w:t>
      </w:r>
      <w:r w:rsidR="00D846B4">
        <w:rPr>
          <w:rFonts w:ascii="맑은 고딕" w:eastAsia="맑은 고딕" w:hAnsi="맑은 고딕" w:hint="eastAsia"/>
        </w:rPr>
        <w:t>편까지</w:t>
      </w:r>
      <w:r w:rsidR="00D846B4" w:rsidRPr="00D846B4">
        <w:rPr>
          <w:rFonts w:ascii="맑은 고딕" w:eastAsia="맑은 고딕" w:hAnsi="맑은 고딕" w:hint="eastAsia"/>
          <w:b/>
          <w:bCs/>
        </w:rPr>
        <w:t xml:space="preserve"> 네이버 시리즈 앱</w:t>
      </w:r>
      <w:r w:rsidR="00D846B4">
        <w:rPr>
          <w:rFonts w:ascii="맑은 고딕" w:eastAsia="맑은 고딕" w:hAnsi="맑은 고딕" w:hint="eastAsia"/>
        </w:rPr>
        <w:t>을 이용하여 독서하시면 됩니다.</w:t>
      </w:r>
      <w:r w:rsidR="00D846B4">
        <w:rPr>
          <w:rFonts w:ascii="맑은 고딕" w:eastAsia="맑은 고딕" w:hAnsi="맑은 고딕"/>
        </w:rPr>
        <w:t xml:space="preserve"> </w:t>
      </w:r>
    </w:p>
    <w:p w14:paraId="1586DEB1" w14:textId="13153EB7" w:rsidR="00D846B4" w:rsidRDefault="00D846B4" w:rsidP="003A20AE">
      <w:pPr>
        <w:jc w:val="both"/>
        <w:rPr>
          <w:rFonts w:ascii="맑은 고딕" w:eastAsia="맑은 고딕" w:hAnsi="맑은 고딕"/>
        </w:rPr>
      </w:pPr>
    </w:p>
    <w:p w14:paraId="3113B0AC" w14:textId="4EDBDD9E" w:rsidR="00194057" w:rsidRPr="0088051C" w:rsidRDefault="00194057" w:rsidP="00194057">
      <w:pPr>
        <w:pStyle w:val="afe"/>
        <w:numPr>
          <w:ilvl w:val="0"/>
          <w:numId w:val="21"/>
        </w:numPr>
        <w:ind w:leftChars="0"/>
        <w:jc w:val="both"/>
        <w:rPr>
          <w:rFonts w:ascii="맑은 고딕" w:eastAsia="맑은 고딕" w:hAnsi="맑은 고딕"/>
          <w:b/>
          <w:bCs/>
          <w:color w:val="FF0000"/>
        </w:rPr>
      </w:pPr>
      <w:r w:rsidRPr="0088051C">
        <w:rPr>
          <w:rFonts w:ascii="맑은 고딕" w:eastAsia="맑은 고딕" w:hAnsi="맑은 고딕" w:hint="eastAsia"/>
          <w:b/>
          <w:bCs/>
          <w:color w:val="FF0000"/>
        </w:rPr>
        <w:t>주의점</w:t>
      </w:r>
    </w:p>
    <w:p w14:paraId="67C9EE85" w14:textId="795A5D9D" w:rsidR="00D846B4" w:rsidRPr="00194057" w:rsidRDefault="00D846B4" w:rsidP="00194057">
      <w:pPr>
        <w:pStyle w:val="afe"/>
        <w:numPr>
          <w:ilvl w:val="0"/>
          <w:numId w:val="22"/>
        </w:numPr>
        <w:ind w:leftChars="0"/>
        <w:jc w:val="both"/>
        <w:rPr>
          <w:rFonts w:ascii="맑은 고딕" w:eastAsia="맑은 고딕" w:hAnsi="맑은 고딕"/>
        </w:rPr>
      </w:pPr>
      <w:r w:rsidRPr="00194057">
        <w:rPr>
          <w:rFonts w:ascii="맑은 고딕" w:eastAsia="맑은 고딕" w:hAnsi="맑은 고딕" w:hint="eastAsia"/>
        </w:rPr>
        <w:t xml:space="preserve">녹화는 </w:t>
      </w:r>
      <w:r w:rsidRPr="00194057">
        <w:rPr>
          <w:rFonts w:ascii="맑은 고딕" w:eastAsia="맑은 고딕" w:hAnsi="맑은 고딕"/>
        </w:rPr>
        <w:t>1</w:t>
      </w:r>
      <w:r w:rsidRPr="00194057">
        <w:rPr>
          <w:rFonts w:ascii="맑은 고딕" w:eastAsia="맑은 고딕" w:hAnsi="맑은 고딕" w:hint="eastAsia"/>
        </w:rPr>
        <w:t xml:space="preserve">권당 </w:t>
      </w:r>
      <w:r w:rsidRPr="00194057">
        <w:rPr>
          <w:rFonts w:ascii="맑은 고딕" w:eastAsia="맑은 고딕" w:hAnsi="맑은 고딕"/>
        </w:rPr>
        <w:t>1</w:t>
      </w:r>
      <w:r w:rsidRPr="00194057">
        <w:rPr>
          <w:rFonts w:ascii="맑은 고딕" w:eastAsia="맑은 고딕" w:hAnsi="맑은 고딕" w:hint="eastAsia"/>
        </w:rPr>
        <w:t xml:space="preserve">개의 비디오 파일로 </w:t>
      </w:r>
      <w:r w:rsidR="00194057" w:rsidRPr="00194057">
        <w:rPr>
          <w:rFonts w:ascii="맑은 고딕" w:eastAsia="맑은 고딕" w:hAnsi="맑은 고딕" w:hint="eastAsia"/>
        </w:rPr>
        <w:t>원드라이브에 올려 주시면 됩니다.</w:t>
      </w:r>
    </w:p>
    <w:p w14:paraId="6C34A3AD" w14:textId="7AB0508C" w:rsidR="004C1313" w:rsidRPr="00C57F7F" w:rsidRDefault="00194057" w:rsidP="00194057">
      <w:pPr>
        <w:pStyle w:val="afe"/>
        <w:numPr>
          <w:ilvl w:val="0"/>
          <w:numId w:val="22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눈이 커야 깜빡임의 정확도가 높아집니다.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본 알고리즘이 눈의 </w:t>
      </w: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>수직거리</w:t>
      </w:r>
      <w:proofErr w:type="gramStart"/>
      <w:r>
        <w:rPr>
          <w:rFonts w:ascii="맑은 고딕" w:eastAsia="맑은 고딕" w:hAnsi="맑은 고딕"/>
        </w:rPr>
        <w:t xml:space="preserve">’ </w:t>
      </w:r>
      <w:r>
        <w:rPr>
          <w:rFonts w:ascii="맑은 고딕" w:eastAsia="맑은 고딕" w:hAnsi="맑은 고딕" w:hint="eastAsia"/>
        </w:rPr>
        <w:t>를</w:t>
      </w:r>
      <w:proofErr w:type="gramEnd"/>
      <w:r>
        <w:rPr>
          <w:rFonts w:ascii="맑은 고딕" w:eastAsia="맑은 고딕" w:hAnsi="맑은 고딕" w:hint="eastAsia"/>
        </w:rPr>
        <w:t xml:space="preserve"> 측정하여 현재 0</w:t>
      </w:r>
      <w:r>
        <w:rPr>
          <w:rFonts w:ascii="맑은 고딕" w:eastAsia="맑은 고딕" w:hAnsi="맑은 고딕"/>
        </w:rPr>
        <w:t>.23</w:t>
      </w:r>
      <w:r w:rsidR="00497DF8">
        <w:rPr>
          <w:rFonts w:ascii="맑은 고딕" w:eastAsia="맑은 고딕" w:hAnsi="맑은 고딕"/>
        </w:rPr>
        <w:t xml:space="preserve"> </w:t>
      </w:r>
      <w:r w:rsidR="00497DF8">
        <w:rPr>
          <w:rFonts w:ascii="맑은 고딕" w:eastAsia="맑은 고딕" w:hAnsi="맑은 고딕" w:hint="eastAsia"/>
        </w:rPr>
        <w:t xml:space="preserve">의 비율 이하로 </w:t>
      </w:r>
      <w:r w:rsidR="00497DF8">
        <w:rPr>
          <w:rFonts w:ascii="맑은 고딕" w:eastAsia="맑은 고딕" w:hAnsi="맑은 고딕"/>
        </w:rPr>
        <w:t>0.1</w:t>
      </w:r>
      <w:r w:rsidR="00497DF8">
        <w:rPr>
          <w:rFonts w:ascii="맑은 고딕" w:eastAsia="맑은 고딕" w:hAnsi="맑은 고딕" w:hint="eastAsia"/>
        </w:rPr>
        <w:t>초</w:t>
      </w:r>
      <w:r w:rsidR="00497DF8">
        <w:rPr>
          <w:rFonts w:ascii="맑은 고딕" w:eastAsia="맑은 고딕" w:hAnsi="맑은 고딕"/>
        </w:rPr>
        <w:t xml:space="preserve"> </w:t>
      </w:r>
      <w:r w:rsidR="00497DF8">
        <w:rPr>
          <w:rFonts w:ascii="맑은 고딕" w:eastAsia="맑은 고딕" w:hAnsi="맑은 고딕" w:hint="eastAsia"/>
        </w:rPr>
        <w:t>가량 지속이 되면 깜빡임으로 인지가 됩니다.</w:t>
      </w:r>
      <w:r w:rsidR="00497DF8">
        <w:rPr>
          <w:rFonts w:ascii="맑은 고딕" w:eastAsia="맑은 고딕" w:hAnsi="맑은 고딕"/>
        </w:rPr>
        <w:t xml:space="preserve"> </w:t>
      </w:r>
      <w:r w:rsidR="00497DF8">
        <w:rPr>
          <w:rFonts w:ascii="맑은 고딕" w:eastAsia="맑은 고딕" w:hAnsi="맑은 고딕" w:hint="eastAsia"/>
        </w:rPr>
        <w:t xml:space="preserve">그러므로 눈은 </w:t>
      </w:r>
      <w:r w:rsidR="004C1313">
        <w:rPr>
          <w:rFonts w:ascii="Arial" w:hAnsi="Arial" w:cs="Arial"/>
          <w:color w:val="4D5156"/>
          <w:sz w:val="21"/>
          <w:szCs w:val="21"/>
          <w:shd w:val="clear" w:color="auto" w:fill="FFFFFF"/>
        </w:rPr>
        <w:t>게슴츠레하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게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뜨지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마시고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되도록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크게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4C131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부탁드립니다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 w:rsidR="0081135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하지만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억지로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크게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떠서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실험해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방해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될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정도로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노력하지는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않으셔도</w:t>
      </w:r>
      <w:proofErr w:type="spellEnd"/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됩니다</w:t>
      </w:r>
      <w:r w:rsidR="00811350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590F115B" w14:textId="2D3D5512" w:rsidR="00C57F7F" w:rsidRPr="004C1313" w:rsidRDefault="00C57F7F" w:rsidP="00194057">
      <w:pPr>
        <w:pStyle w:val="afe"/>
        <w:numPr>
          <w:ilvl w:val="0"/>
          <w:numId w:val="22"/>
        </w:numPr>
        <w:ind w:leftChars="0"/>
        <w:jc w:val="both"/>
        <w:rPr>
          <w:rFonts w:ascii="맑은 고딕" w:eastAsia="맑은 고딕" w:hAnsi="맑은 고딕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정확한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위해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안경을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벗는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권장합니다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6CE78BA4" w14:textId="09E4F929" w:rsidR="006D68C6" w:rsidRPr="00811350" w:rsidRDefault="006D68C6" w:rsidP="003A20AE">
      <w:pPr>
        <w:jc w:val="both"/>
        <w:rPr>
          <w:rFonts w:ascii="맑은 고딕" w:eastAsia="맑은 고딕" w:hAnsi="맑은 고딕"/>
        </w:rPr>
      </w:pPr>
    </w:p>
    <w:p w14:paraId="303740A2" w14:textId="48B68F31" w:rsidR="006D68C6" w:rsidRPr="003A20AE" w:rsidRDefault="006D68C6" w:rsidP="003A20AE">
      <w:pPr>
        <w:jc w:val="both"/>
        <w:rPr>
          <w:rFonts w:ascii="맑은 고딕" w:eastAsia="맑은 고딕" w:hAnsi="맑은 고딕"/>
        </w:rPr>
      </w:pPr>
      <w:r w:rsidRPr="003A20AE">
        <w:rPr>
          <w:rFonts w:ascii="맑은 고딕" w:eastAsia="맑은 고딕" w:hAnsi="맑은 고딕" w:hint="eastAsia"/>
        </w:rPr>
        <w:t>아래는 예시입니다.</w:t>
      </w:r>
    </w:p>
    <w:p w14:paraId="023E1C3E" w14:textId="77777777" w:rsidR="00D846B4" w:rsidRPr="00D846B4" w:rsidRDefault="00D846B4" w:rsidP="00D846B4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proofErr w:type="spellStart"/>
      <w:r w:rsidRPr="00D846B4">
        <w:rPr>
          <w:rFonts w:ascii="맑은 고딕" w:eastAsia="맑은 고딕" w:hAnsi="맑은 고딕" w:hint="eastAsia"/>
        </w:rPr>
        <w:t>공작가</w:t>
      </w:r>
      <w:proofErr w:type="spellEnd"/>
      <w:r w:rsidRPr="00D846B4">
        <w:rPr>
          <w:rFonts w:ascii="맑은 고딕" w:eastAsia="맑은 고딕" w:hAnsi="맑은 고딕" w:hint="eastAsia"/>
        </w:rPr>
        <w:t xml:space="preserve"> 네 쌍둥이는 모두 먼치킨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:rsidRPr="003A20AE" w14:paraId="339E982F" w14:textId="77777777" w:rsidTr="000F1C06">
        <w:tc>
          <w:tcPr>
            <w:tcW w:w="2765" w:type="dxa"/>
          </w:tcPr>
          <w:p w14:paraId="04D69EF4" w14:textId="77777777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 w:rsidRPr="003A20AE"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389CB282" w14:textId="77777777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 w:rsidRPr="003A20AE"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6E790415" w14:textId="77777777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 w:rsidRPr="003A20AE"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:rsidRPr="003A20AE" w14:paraId="234E66AE" w14:textId="77777777" w:rsidTr="000F1C06">
        <w:tc>
          <w:tcPr>
            <w:tcW w:w="2765" w:type="dxa"/>
          </w:tcPr>
          <w:p w14:paraId="664114F8" w14:textId="16A76ABA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3A20AE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 w:rsidRPr="003A20AE">
              <w:rPr>
                <w:rFonts w:ascii="맑은 고딕" w:eastAsia="맑은 고딕" w:hAnsi="맑은 고딕"/>
                <w:sz w:val="18"/>
                <w:szCs w:val="18"/>
              </w:rPr>
              <w:t>.5</w:t>
            </w:r>
          </w:p>
        </w:tc>
        <w:tc>
          <w:tcPr>
            <w:tcW w:w="2765" w:type="dxa"/>
          </w:tcPr>
          <w:p w14:paraId="69CE5C63" w14:textId="61E6226E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3A20AE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  <w:r w:rsidRPr="003A20AE">
              <w:rPr>
                <w:rFonts w:ascii="맑은 고딕" w:eastAsia="맑은 고딕" w:hAnsi="맑은 고딕"/>
                <w:sz w:val="18"/>
                <w:szCs w:val="18"/>
              </w:rPr>
              <w:t>.0</w:t>
            </w:r>
          </w:p>
        </w:tc>
        <w:tc>
          <w:tcPr>
            <w:tcW w:w="2766" w:type="dxa"/>
          </w:tcPr>
          <w:p w14:paraId="2CBB2A31" w14:textId="3245AA4E" w:rsidR="003A20AE" w:rsidRP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 w:rsidRPr="003A20AE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 w:rsidRPr="003A20AE">
              <w:rPr>
                <w:rFonts w:ascii="맑은 고딕" w:eastAsia="맑은 고딕" w:hAnsi="맑은 고딕"/>
                <w:sz w:val="18"/>
                <w:szCs w:val="18"/>
              </w:rPr>
              <w:t>.5</w:t>
            </w:r>
          </w:p>
        </w:tc>
      </w:tr>
    </w:tbl>
    <w:p w14:paraId="0E64319A" w14:textId="67AC15A2" w:rsidR="003A20AE" w:rsidRPr="003A20AE" w:rsidRDefault="003A20AE" w:rsidP="003A20AE">
      <w:pPr>
        <w:jc w:val="both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*</w:t>
      </w:r>
      <w:r w:rsidRPr="003A20AE">
        <w:rPr>
          <w:rFonts w:ascii="맑은 고딕" w:eastAsia="맑은 고딕" w:hAnsi="맑은 고딕" w:hint="eastAsia"/>
          <w:sz w:val="18"/>
          <w:szCs w:val="18"/>
        </w:rPr>
        <w:t xml:space="preserve">점수는 </w:t>
      </w:r>
      <w:r w:rsidRPr="003A20AE">
        <w:rPr>
          <w:rFonts w:ascii="맑은 고딕" w:eastAsia="맑은 고딕" w:hAnsi="맑은 고딕"/>
          <w:sz w:val="18"/>
          <w:szCs w:val="18"/>
        </w:rPr>
        <w:t>0.5</w:t>
      </w:r>
      <w:r w:rsidRPr="003A20AE">
        <w:rPr>
          <w:rFonts w:ascii="맑은 고딕" w:eastAsia="맑은 고딕" w:hAnsi="맑은 고딕" w:hint="eastAsia"/>
          <w:sz w:val="18"/>
          <w:szCs w:val="18"/>
        </w:rPr>
        <w:t xml:space="preserve">점 간격으로 </w:t>
      </w:r>
      <w:r w:rsidRPr="003A20AE">
        <w:rPr>
          <w:rFonts w:ascii="맑은 고딕" w:eastAsia="맑은 고딕" w:hAnsi="맑은 고딕"/>
          <w:sz w:val="18"/>
          <w:szCs w:val="18"/>
        </w:rPr>
        <w:t>5</w:t>
      </w:r>
      <w:r w:rsidRPr="003A20AE">
        <w:rPr>
          <w:rFonts w:ascii="맑은 고딕" w:eastAsia="맑은 고딕" w:hAnsi="맑은 고딕" w:hint="eastAsia"/>
          <w:sz w:val="18"/>
          <w:szCs w:val="18"/>
        </w:rPr>
        <w:t>점 만점으로 주실 수 있습니다.</w:t>
      </w:r>
    </w:p>
    <w:p w14:paraId="5B01C3F2" w14:textId="77777777" w:rsidR="003A20AE" w:rsidRPr="006D68C6" w:rsidRDefault="003A20AE" w:rsidP="003A20AE">
      <w:pPr>
        <w:jc w:val="both"/>
        <w:rPr>
          <w:rFonts w:ascii="맑은 고딕" w:eastAsia="맑은 고딕" w:hAnsi="맑은 고딕"/>
        </w:rPr>
      </w:pPr>
    </w:p>
    <w:p w14:paraId="0137AA38" w14:textId="586325D0" w:rsidR="006D68C6" w:rsidRDefault="003A20AE" w:rsidP="003A20AE">
      <w:pPr>
        <w:jc w:val="both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본 페이지는 </w:t>
      </w:r>
      <w:r>
        <w:rPr>
          <w:rFonts w:ascii="맑은 고딕" w:eastAsia="맑은 고딕" w:hAnsi="맑은 고딕"/>
          <w:b/>
          <w:bCs/>
        </w:rPr>
        <w:t>3</w:t>
      </w:r>
      <w:r>
        <w:rPr>
          <w:rFonts w:ascii="맑은 고딕" w:eastAsia="맑은 고딕" w:hAnsi="맑은 고딕" w:hint="eastAsia"/>
          <w:b/>
          <w:bCs/>
        </w:rPr>
        <w:t>장으로 구성되어 있습니다.</w:t>
      </w:r>
    </w:p>
    <w:p w14:paraId="18BC210F" w14:textId="044D0103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192C8B49" w14:textId="65A6C64F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4A12C1E7" w14:textId="4CA5A8C3" w:rsidR="0068521A" w:rsidRDefault="0068521A" w:rsidP="003A20AE">
      <w:pPr>
        <w:jc w:val="both"/>
        <w:rPr>
          <w:rFonts w:ascii="맑은 고딕" w:eastAsia="맑은 고딕" w:hAnsi="맑은 고딕"/>
          <w:b/>
          <w:bCs/>
        </w:rPr>
      </w:pPr>
    </w:p>
    <w:p w14:paraId="0A48259F" w14:textId="0CD80401" w:rsidR="0068521A" w:rsidRDefault="0068521A" w:rsidP="003A20AE">
      <w:pPr>
        <w:jc w:val="both"/>
        <w:rPr>
          <w:rFonts w:ascii="맑은 고딕" w:eastAsia="맑은 고딕" w:hAnsi="맑은 고딕"/>
          <w:b/>
          <w:bCs/>
        </w:rPr>
      </w:pPr>
    </w:p>
    <w:p w14:paraId="561E5987" w14:textId="77777777" w:rsidR="0068521A" w:rsidRDefault="0068521A" w:rsidP="003A20AE">
      <w:pPr>
        <w:jc w:val="both"/>
        <w:rPr>
          <w:rFonts w:ascii="맑은 고딕" w:eastAsia="맑은 고딕" w:hAnsi="맑은 고딕"/>
          <w:b/>
          <w:bCs/>
        </w:rPr>
      </w:pPr>
    </w:p>
    <w:p w14:paraId="13F1B616" w14:textId="3AE3299B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37C00151" w14:textId="5BFF4A61" w:rsidR="003A20AE" w:rsidRDefault="003A20AE" w:rsidP="003A20AE">
      <w:pPr>
        <w:jc w:val="both"/>
        <w:rPr>
          <w:rFonts w:ascii="맑은 고딕" w:eastAsia="맑은 고딕" w:hAnsi="맑은 고딕"/>
          <w:b/>
          <w:bCs/>
        </w:rPr>
      </w:pPr>
    </w:p>
    <w:p w14:paraId="15BCC478" w14:textId="01FC7C2B" w:rsidR="00A40744" w:rsidRPr="006D68C6" w:rsidRDefault="006D68C6" w:rsidP="003A20AE">
      <w:pPr>
        <w:jc w:val="both"/>
        <w:rPr>
          <w:rFonts w:ascii="맑은 고딕" w:eastAsia="맑은 고딕" w:hAnsi="맑은 고딕"/>
          <w:b/>
          <w:bCs/>
        </w:rPr>
      </w:pPr>
      <w:r w:rsidRPr="006D68C6">
        <w:rPr>
          <w:rFonts w:ascii="맑은 고딕" w:eastAsia="맑은 고딕" w:hAnsi="맑은 고딕" w:hint="eastAsia"/>
          <w:b/>
          <w:bCs/>
        </w:rPr>
        <w:lastRenderedPageBreak/>
        <w:t>목차</w:t>
      </w:r>
    </w:p>
    <w:p w14:paraId="08D0E0C2" w14:textId="588493D2" w:rsidR="00D846B4" w:rsidRP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 w:rsidRPr="00D846B4">
        <w:rPr>
          <w:rFonts w:ascii="맑은 고딕" w:eastAsia="맑은 고딕" w:hAnsi="맑은 고딕" w:hint="eastAsia"/>
        </w:rPr>
        <w:t>공작가</w:t>
      </w:r>
      <w:proofErr w:type="spellEnd"/>
      <w:r w:rsidRPr="00D846B4">
        <w:rPr>
          <w:rFonts w:ascii="맑은 고딕" w:eastAsia="맑은 고딕" w:hAnsi="맑은 고딕" w:hint="eastAsia"/>
        </w:rPr>
        <w:t xml:space="preserve"> 네 쌍둥이는 모두 먼치킨</w:t>
      </w:r>
    </w:p>
    <w:p w14:paraId="504B328A" w14:textId="16979A67" w:rsid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신입사원 김철수</w:t>
      </w:r>
    </w:p>
    <w:p w14:paraId="510B163E" w14:textId="0428E5EE" w:rsidR="004764A2" w:rsidRPr="00D846B4" w:rsidRDefault="00C14430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사표내고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이계에서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힐링합니다</w:t>
      </w:r>
      <w:proofErr w:type="spellEnd"/>
    </w:p>
    <w:p w14:paraId="4F1BFB15" w14:textId="10FC535F" w:rsidR="00D846B4" w:rsidRP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재혼황후</w:t>
      </w:r>
    </w:p>
    <w:p w14:paraId="7F7C3B80" w14:textId="3009A006" w:rsidR="00D846B4" w:rsidRDefault="00D846B4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 w:rsidRPr="00D846B4">
        <w:rPr>
          <w:rFonts w:ascii="맑은 고딕" w:eastAsia="맑은 고딕" w:hAnsi="맑은 고딕" w:hint="eastAsia"/>
        </w:rPr>
        <w:t>일타강사</w:t>
      </w:r>
      <w:proofErr w:type="spellEnd"/>
      <w:r w:rsidRPr="00D846B4">
        <w:rPr>
          <w:rFonts w:ascii="맑은 고딕" w:eastAsia="맑은 고딕" w:hAnsi="맑은 고딕" w:hint="eastAsia"/>
        </w:rPr>
        <w:t xml:space="preserve"> </w:t>
      </w:r>
      <w:proofErr w:type="spellStart"/>
      <w:r w:rsidRPr="00D846B4">
        <w:rPr>
          <w:rFonts w:ascii="맑은 고딕" w:eastAsia="맑은 고딕" w:hAnsi="맑은 고딕" w:hint="eastAsia"/>
        </w:rPr>
        <w:t>백사부</w:t>
      </w:r>
      <w:proofErr w:type="spellEnd"/>
    </w:p>
    <w:p w14:paraId="7C4CC15F" w14:textId="1A1FCA78" w:rsidR="00C14430" w:rsidRPr="00D846B4" w:rsidRDefault="00C14430" w:rsidP="00D846B4">
      <w:pPr>
        <w:pStyle w:val="afe"/>
        <w:numPr>
          <w:ilvl w:val="0"/>
          <w:numId w:val="20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전역날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세상이 박살 났다</w:t>
      </w:r>
    </w:p>
    <w:p w14:paraId="04AE3D39" w14:textId="77777777" w:rsidR="0088051C" w:rsidRDefault="0088051C" w:rsidP="003A20AE">
      <w:pPr>
        <w:pStyle w:val="afe"/>
        <w:ind w:leftChars="0" w:left="720"/>
        <w:jc w:val="both"/>
        <w:rPr>
          <w:rFonts w:ascii="맑은 고딕" w:eastAsia="맑은 고딕" w:hAnsi="맑은 고딕"/>
        </w:rPr>
      </w:pPr>
    </w:p>
    <w:p w14:paraId="44627ADD" w14:textId="7B18D11A" w:rsidR="006D68C6" w:rsidRPr="006D68C6" w:rsidRDefault="0088051C" w:rsidP="003A20AE">
      <w:pPr>
        <w:jc w:val="both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권의</w:t>
      </w:r>
      <w:r>
        <w:rPr>
          <w:rFonts w:hint="eastAsia"/>
        </w:rPr>
        <w:t xml:space="preserve"> </w:t>
      </w:r>
      <w:r>
        <w:rPr>
          <w:rFonts w:hint="eastAsia"/>
        </w:rPr>
        <w:t>서적을</w:t>
      </w:r>
      <w:r>
        <w:rPr>
          <w:rFonts w:hint="eastAsia"/>
        </w:rPr>
        <w:t xml:space="preserve"> </w:t>
      </w:r>
      <w:r>
        <w:rPr>
          <w:rFonts w:hint="eastAsia"/>
        </w:rPr>
        <w:t>읽으실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6915AF9" w14:textId="015BDB67" w:rsidR="006D68C6" w:rsidRPr="0088051C" w:rsidRDefault="006D68C6" w:rsidP="003A20AE">
      <w:pPr>
        <w:jc w:val="both"/>
      </w:pPr>
    </w:p>
    <w:p w14:paraId="3BFCA2D5" w14:textId="76EE4921" w:rsidR="006D68C6" w:rsidRDefault="006D68C6" w:rsidP="003A20AE">
      <w:pPr>
        <w:jc w:val="both"/>
      </w:pPr>
    </w:p>
    <w:p w14:paraId="2E788055" w14:textId="5FE014C5" w:rsidR="00D846B4" w:rsidRDefault="00D846B4" w:rsidP="003A20AE">
      <w:pPr>
        <w:jc w:val="both"/>
      </w:pPr>
    </w:p>
    <w:p w14:paraId="3289A5E1" w14:textId="65AD7A2F" w:rsidR="00D846B4" w:rsidRDefault="00D846B4" w:rsidP="003A20AE">
      <w:pPr>
        <w:jc w:val="both"/>
      </w:pPr>
    </w:p>
    <w:p w14:paraId="4B3547EC" w14:textId="56150352" w:rsidR="00D846B4" w:rsidRDefault="00D846B4" w:rsidP="003A20AE">
      <w:pPr>
        <w:jc w:val="both"/>
      </w:pPr>
    </w:p>
    <w:p w14:paraId="7F2D51C7" w14:textId="08A73C34" w:rsidR="00D846B4" w:rsidRDefault="00D846B4" w:rsidP="003A20AE">
      <w:pPr>
        <w:jc w:val="both"/>
      </w:pPr>
    </w:p>
    <w:p w14:paraId="12BD4294" w14:textId="01AFD746" w:rsidR="00D846B4" w:rsidRDefault="00D846B4" w:rsidP="003A20AE">
      <w:pPr>
        <w:jc w:val="both"/>
      </w:pPr>
    </w:p>
    <w:p w14:paraId="51E2520C" w14:textId="72728A59" w:rsidR="00D846B4" w:rsidRDefault="00D846B4" w:rsidP="003A20AE">
      <w:pPr>
        <w:jc w:val="both"/>
      </w:pPr>
    </w:p>
    <w:p w14:paraId="2F327012" w14:textId="3D022035" w:rsidR="00D846B4" w:rsidRDefault="00D846B4" w:rsidP="003A20AE">
      <w:pPr>
        <w:jc w:val="both"/>
      </w:pPr>
    </w:p>
    <w:p w14:paraId="159A578A" w14:textId="5D1D0B25" w:rsidR="00D846B4" w:rsidRDefault="00D846B4" w:rsidP="003A20AE">
      <w:pPr>
        <w:jc w:val="both"/>
      </w:pPr>
    </w:p>
    <w:p w14:paraId="3E416541" w14:textId="6DD64E25" w:rsidR="00D846B4" w:rsidRDefault="00D846B4" w:rsidP="003A20AE">
      <w:pPr>
        <w:jc w:val="both"/>
      </w:pPr>
    </w:p>
    <w:p w14:paraId="5180D1FC" w14:textId="560483CB" w:rsidR="00D846B4" w:rsidRDefault="00D846B4" w:rsidP="003A20AE">
      <w:pPr>
        <w:jc w:val="both"/>
      </w:pPr>
    </w:p>
    <w:p w14:paraId="0640D505" w14:textId="0038E53B" w:rsidR="00D846B4" w:rsidRDefault="00D846B4" w:rsidP="003A20AE">
      <w:pPr>
        <w:jc w:val="both"/>
      </w:pPr>
    </w:p>
    <w:p w14:paraId="21BEB5B1" w14:textId="2C4D160E" w:rsidR="00D846B4" w:rsidRDefault="00D846B4" w:rsidP="003A20AE">
      <w:pPr>
        <w:jc w:val="both"/>
      </w:pPr>
    </w:p>
    <w:p w14:paraId="2453D547" w14:textId="3F29D57E" w:rsidR="00D846B4" w:rsidRDefault="00D846B4" w:rsidP="003A20AE">
      <w:pPr>
        <w:jc w:val="both"/>
      </w:pPr>
    </w:p>
    <w:p w14:paraId="42F00E4D" w14:textId="0E617D69" w:rsidR="00D846B4" w:rsidRDefault="00D846B4" w:rsidP="003A20AE">
      <w:pPr>
        <w:jc w:val="both"/>
      </w:pPr>
    </w:p>
    <w:p w14:paraId="4D14EC07" w14:textId="36AF9BF0" w:rsidR="00D846B4" w:rsidRDefault="00D846B4" w:rsidP="003A20AE">
      <w:pPr>
        <w:jc w:val="both"/>
      </w:pPr>
    </w:p>
    <w:p w14:paraId="09FE2666" w14:textId="7613D338" w:rsidR="00D846B4" w:rsidRDefault="00D846B4" w:rsidP="003A20AE">
      <w:pPr>
        <w:jc w:val="both"/>
      </w:pPr>
    </w:p>
    <w:p w14:paraId="719B0613" w14:textId="6344F51F" w:rsidR="00D846B4" w:rsidRDefault="00D846B4" w:rsidP="003A20AE">
      <w:pPr>
        <w:jc w:val="both"/>
      </w:pPr>
    </w:p>
    <w:p w14:paraId="677C8797" w14:textId="2F6AAA30" w:rsidR="00D846B4" w:rsidRDefault="00D846B4" w:rsidP="003A20AE">
      <w:pPr>
        <w:jc w:val="both"/>
      </w:pPr>
    </w:p>
    <w:p w14:paraId="2595A54A" w14:textId="77777777" w:rsidR="003A20AE" w:rsidRPr="006D68C6" w:rsidRDefault="003A20AE" w:rsidP="003A20AE">
      <w:pPr>
        <w:jc w:val="both"/>
      </w:pPr>
    </w:p>
    <w:p w14:paraId="12D95006" w14:textId="2F61DA01" w:rsidR="006D68C6" w:rsidRPr="003A20AE" w:rsidRDefault="006D68C6" w:rsidP="003A20AE">
      <w:pPr>
        <w:jc w:val="both"/>
        <w:rPr>
          <w:b/>
          <w:bCs/>
        </w:rPr>
      </w:pPr>
      <w:r w:rsidRPr="003A20AE">
        <w:rPr>
          <w:rFonts w:hint="eastAsia"/>
          <w:b/>
          <w:bCs/>
        </w:rPr>
        <w:lastRenderedPageBreak/>
        <w:t>리뷰</w:t>
      </w:r>
    </w:p>
    <w:p w14:paraId="57F53280" w14:textId="379D17DD" w:rsidR="003A20AE" w:rsidRPr="00D846B4" w:rsidRDefault="003A20AE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 w:rsidR="00D846B4">
        <w:t>.</w:t>
      </w:r>
      <w:r w:rsidR="00D846B4" w:rsidRPr="00D846B4">
        <w:rPr>
          <w:rFonts w:ascii="맑은 고딕" w:eastAsia="맑은 고딕" w:hAnsi="맑은 고딕" w:hint="eastAsia"/>
        </w:rPr>
        <w:tab/>
      </w:r>
      <w:proofErr w:type="spellStart"/>
      <w:r w:rsidR="00D846B4" w:rsidRPr="00D846B4">
        <w:rPr>
          <w:rFonts w:ascii="맑은 고딕" w:eastAsia="맑은 고딕" w:hAnsi="맑은 고딕" w:hint="eastAsia"/>
        </w:rPr>
        <w:t>공작가</w:t>
      </w:r>
      <w:proofErr w:type="spellEnd"/>
      <w:r w:rsidR="00D846B4" w:rsidRPr="00D846B4">
        <w:rPr>
          <w:rFonts w:ascii="맑은 고딕" w:eastAsia="맑은 고딕" w:hAnsi="맑은 고딕" w:hint="eastAsia"/>
        </w:rPr>
        <w:t xml:space="preserve"> 네 쌍둥이는 모두 먼치킨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D68C6" w14:paraId="1DF4C093" w14:textId="77777777" w:rsidTr="000F1C06">
        <w:tc>
          <w:tcPr>
            <w:tcW w:w="2765" w:type="dxa"/>
          </w:tcPr>
          <w:p w14:paraId="69129F3F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0A742E2C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261C123F" w14:textId="77777777" w:rsidR="006D68C6" w:rsidRDefault="006D68C6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6D68C6" w14:paraId="040A824B" w14:textId="77777777" w:rsidTr="000F1C06">
        <w:tc>
          <w:tcPr>
            <w:tcW w:w="2765" w:type="dxa"/>
          </w:tcPr>
          <w:p w14:paraId="518C7808" w14:textId="6A1519C3" w:rsidR="006D68C6" w:rsidRDefault="0081789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765" w:type="dxa"/>
          </w:tcPr>
          <w:p w14:paraId="14E5A054" w14:textId="2BE9CC26" w:rsidR="006D68C6" w:rsidRDefault="0081789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766" w:type="dxa"/>
          </w:tcPr>
          <w:p w14:paraId="48446CB0" w14:textId="43498CD2" w:rsidR="006D68C6" w:rsidRDefault="0081789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</w:tbl>
    <w:p w14:paraId="5224CE7E" w14:textId="10C5199B" w:rsidR="006D68C6" w:rsidRPr="006D68C6" w:rsidRDefault="009C27FB" w:rsidP="003A20AE">
      <w:pPr>
        <w:jc w:val="both"/>
      </w:pPr>
      <w:r>
        <w:rPr>
          <w:rFonts w:hint="eastAsia"/>
        </w:rPr>
        <w:t>7</w:t>
      </w:r>
    </w:p>
    <w:p w14:paraId="11628B43" w14:textId="2BBE410F" w:rsidR="003A20AE" w:rsidRDefault="00D846B4" w:rsidP="003A20AE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신입사원 김철</w:t>
      </w:r>
      <w:r>
        <w:rPr>
          <w:rFonts w:ascii="맑은 고딕" w:eastAsia="맑은 고딕" w:hAnsi="맑은 고딕" w:hint="eastAsia"/>
        </w:rPr>
        <w:t>수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730102E6" w14:textId="77777777" w:rsidTr="000F1C06">
        <w:tc>
          <w:tcPr>
            <w:tcW w:w="2765" w:type="dxa"/>
          </w:tcPr>
          <w:p w14:paraId="7D0A5FBB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20776DB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3677504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181063C7" w14:textId="77777777" w:rsidTr="000F1C06">
        <w:tc>
          <w:tcPr>
            <w:tcW w:w="2765" w:type="dxa"/>
          </w:tcPr>
          <w:p w14:paraId="08D939B4" w14:textId="63158843" w:rsidR="003A20AE" w:rsidRDefault="004000F8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765" w:type="dxa"/>
          </w:tcPr>
          <w:p w14:paraId="10876385" w14:textId="48EF039B" w:rsidR="003A20AE" w:rsidRDefault="004000F8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6" w:type="dxa"/>
          </w:tcPr>
          <w:p w14:paraId="3501907A" w14:textId="6AE1E782" w:rsidR="003A20AE" w:rsidRDefault="004000F8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065EC724" w14:textId="591C7286" w:rsidR="003A20AE" w:rsidRDefault="00C02D52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1</w:t>
      </w:r>
    </w:p>
    <w:p w14:paraId="23CCECDD" w14:textId="0D183D3B" w:rsidR="000E3D11" w:rsidRPr="000E3D11" w:rsidRDefault="000E3D11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사표내고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이계에서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힐링합니다</w:t>
      </w:r>
      <w:proofErr w:type="spellEnd"/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0E3D11" w14:paraId="7A38D884" w14:textId="77777777" w:rsidTr="00697517">
        <w:tc>
          <w:tcPr>
            <w:tcW w:w="2765" w:type="dxa"/>
          </w:tcPr>
          <w:p w14:paraId="07A7B148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4748C636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DE8E227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0E3D11" w14:paraId="353D72B7" w14:textId="77777777" w:rsidTr="00697517">
        <w:tc>
          <w:tcPr>
            <w:tcW w:w="2765" w:type="dxa"/>
          </w:tcPr>
          <w:p w14:paraId="71D744CC" w14:textId="5D9A6E78" w:rsidR="000E3D11" w:rsidRDefault="008A6EF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765" w:type="dxa"/>
          </w:tcPr>
          <w:p w14:paraId="6A774842" w14:textId="088CD16E" w:rsidR="000E3D11" w:rsidRDefault="008A6EF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766" w:type="dxa"/>
          </w:tcPr>
          <w:p w14:paraId="7D1BF972" w14:textId="1D4B28A7" w:rsidR="000E3D11" w:rsidRDefault="008A6EF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</w:tbl>
    <w:p w14:paraId="77FC4416" w14:textId="5824A46F" w:rsidR="000E3D11" w:rsidRPr="003A20AE" w:rsidRDefault="009C27FB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0</w:t>
      </w:r>
    </w:p>
    <w:p w14:paraId="2106FBD0" w14:textId="44FFAE3A" w:rsidR="003A20AE" w:rsidRPr="00D846B4" w:rsidRDefault="00D846B4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r w:rsidRPr="00D846B4">
        <w:rPr>
          <w:rFonts w:ascii="맑은 고딕" w:eastAsia="맑은 고딕" w:hAnsi="맑은 고딕" w:hint="eastAsia"/>
        </w:rPr>
        <w:t>재혼황후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61F67625" w14:textId="77777777" w:rsidTr="000F1C06">
        <w:tc>
          <w:tcPr>
            <w:tcW w:w="2765" w:type="dxa"/>
          </w:tcPr>
          <w:p w14:paraId="197C51C9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515A5719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11CC3413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14BDDC4E" w14:textId="77777777" w:rsidTr="000F1C06">
        <w:tc>
          <w:tcPr>
            <w:tcW w:w="2765" w:type="dxa"/>
          </w:tcPr>
          <w:p w14:paraId="471F60F4" w14:textId="12DA32D6" w:rsidR="003A20AE" w:rsidRDefault="00F94E30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765" w:type="dxa"/>
          </w:tcPr>
          <w:p w14:paraId="19D73F9E" w14:textId="57DCEDB8" w:rsidR="003A20AE" w:rsidRDefault="00F94E30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766" w:type="dxa"/>
          </w:tcPr>
          <w:p w14:paraId="71B0551B" w14:textId="51988B9A" w:rsidR="003A20AE" w:rsidRDefault="00F94E30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</w:tr>
    </w:tbl>
    <w:p w14:paraId="4042809C" w14:textId="5FD38D83" w:rsidR="003A20AE" w:rsidRPr="003A20AE" w:rsidRDefault="00C02D52" w:rsidP="003A20AE">
      <w:pPr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2</w:t>
      </w:r>
    </w:p>
    <w:p w14:paraId="5BF5D85C" w14:textId="4ABC634D" w:rsidR="003A20AE" w:rsidRPr="00D846B4" w:rsidRDefault="00D846B4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 w:rsidRPr="00D846B4">
        <w:rPr>
          <w:rFonts w:ascii="맑은 고딕" w:eastAsia="맑은 고딕" w:hAnsi="맑은 고딕" w:hint="eastAsia"/>
        </w:rPr>
        <w:t>일타강사</w:t>
      </w:r>
      <w:proofErr w:type="spellEnd"/>
      <w:r w:rsidRPr="00D846B4">
        <w:rPr>
          <w:rFonts w:ascii="맑은 고딕" w:eastAsia="맑은 고딕" w:hAnsi="맑은 고딕" w:hint="eastAsia"/>
        </w:rPr>
        <w:t xml:space="preserve"> </w:t>
      </w:r>
      <w:proofErr w:type="spellStart"/>
      <w:r w:rsidRPr="00D846B4">
        <w:rPr>
          <w:rFonts w:ascii="맑은 고딕" w:eastAsia="맑은 고딕" w:hAnsi="맑은 고딕" w:hint="eastAsia"/>
        </w:rPr>
        <w:t>백사부</w:t>
      </w:r>
      <w:proofErr w:type="spellEnd"/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3A20AE" w14:paraId="526D3B18" w14:textId="77777777" w:rsidTr="000F1C06">
        <w:tc>
          <w:tcPr>
            <w:tcW w:w="2765" w:type="dxa"/>
          </w:tcPr>
          <w:p w14:paraId="3D0C5771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1D8367DD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55344CA5" w14:textId="77777777" w:rsidR="003A20AE" w:rsidRDefault="003A20AE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3A20AE" w14:paraId="5F90D1B2" w14:textId="77777777" w:rsidTr="000F1C06">
        <w:tc>
          <w:tcPr>
            <w:tcW w:w="2765" w:type="dxa"/>
          </w:tcPr>
          <w:p w14:paraId="4380E9CD" w14:textId="40427ACD" w:rsidR="003A20AE" w:rsidRDefault="00103292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2765" w:type="dxa"/>
          </w:tcPr>
          <w:p w14:paraId="43962E65" w14:textId="516DEBBB" w:rsidR="003A20AE" w:rsidRDefault="00103292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766" w:type="dxa"/>
          </w:tcPr>
          <w:p w14:paraId="737EB91F" w14:textId="7C24353C" w:rsidR="003A20AE" w:rsidRDefault="00103292" w:rsidP="003A20AE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.5</w:t>
            </w:r>
          </w:p>
        </w:tc>
      </w:tr>
    </w:tbl>
    <w:p w14:paraId="2BD59D9D" w14:textId="69053E9F" w:rsidR="003A20AE" w:rsidRDefault="00C02D52" w:rsidP="003A20AE">
      <w:pPr>
        <w:jc w:val="both"/>
      </w:pPr>
      <w:r>
        <w:rPr>
          <w:rFonts w:hint="eastAsia"/>
        </w:rPr>
        <w:t>1</w:t>
      </w:r>
      <w:r>
        <w:t>0</w:t>
      </w:r>
    </w:p>
    <w:p w14:paraId="54A1028A" w14:textId="29DF504D" w:rsidR="000E3D11" w:rsidRPr="00D846B4" w:rsidRDefault="000E3D11" w:rsidP="000E3D11">
      <w:pPr>
        <w:pStyle w:val="afe"/>
        <w:numPr>
          <w:ilvl w:val="0"/>
          <w:numId w:val="18"/>
        </w:numPr>
        <w:ind w:leftChars="0"/>
        <w:jc w:val="both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전역날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세상이 박살 났다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0E3D11" w14:paraId="1F81F3A2" w14:textId="77777777" w:rsidTr="00697517">
        <w:tc>
          <w:tcPr>
            <w:tcW w:w="2765" w:type="dxa"/>
          </w:tcPr>
          <w:p w14:paraId="3AC6EC52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몰입도</w:t>
            </w:r>
          </w:p>
        </w:tc>
        <w:tc>
          <w:tcPr>
            <w:tcW w:w="2765" w:type="dxa"/>
          </w:tcPr>
          <w:p w14:paraId="7C64E4DF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매력도</w:t>
            </w:r>
          </w:p>
        </w:tc>
        <w:tc>
          <w:tcPr>
            <w:tcW w:w="2766" w:type="dxa"/>
          </w:tcPr>
          <w:p w14:paraId="45AD2C1B" w14:textId="77777777" w:rsidR="000E3D11" w:rsidRDefault="000E3D11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문장력</w:t>
            </w:r>
          </w:p>
        </w:tc>
      </w:tr>
      <w:tr w:rsidR="000E3D11" w14:paraId="69B139C7" w14:textId="77777777" w:rsidTr="00697517">
        <w:tc>
          <w:tcPr>
            <w:tcW w:w="2765" w:type="dxa"/>
          </w:tcPr>
          <w:p w14:paraId="576C4FF0" w14:textId="0014CEC4" w:rsidR="000E3D11" w:rsidRDefault="003815E2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765" w:type="dxa"/>
          </w:tcPr>
          <w:p w14:paraId="71438BF7" w14:textId="7B6A973F" w:rsidR="000E3D11" w:rsidRDefault="003815E2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766" w:type="dxa"/>
          </w:tcPr>
          <w:p w14:paraId="475D8482" w14:textId="4339541B" w:rsidR="000E3D11" w:rsidRDefault="003815E2" w:rsidP="00697517">
            <w:pPr>
              <w:ind w:left="0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</w:tr>
    </w:tbl>
    <w:p w14:paraId="15074D9A" w14:textId="3FE9C670" w:rsidR="00291D12" w:rsidRDefault="00C02D52" w:rsidP="003A20AE">
      <w:pPr>
        <w:jc w:val="both"/>
      </w:pPr>
      <w:r>
        <w:t>9</w:t>
      </w:r>
    </w:p>
    <w:p w14:paraId="066E9DCB" w14:textId="5CA825D3" w:rsidR="00C02D52" w:rsidRDefault="00C02D52" w:rsidP="003A20AE">
      <w:pPr>
        <w:jc w:val="both"/>
      </w:pPr>
    </w:p>
    <w:p w14:paraId="39BFE885" w14:textId="0B172F3C" w:rsidR="00C02D52" w:rsidRPr="003A20AE" w:rsidRDefault="00C02D52" w:rsidP="003A20AE">
      <w:pPr>
        <w:jc w:val="both"/>
        <w:rPr>
          <w:rFonts w:hint="eastAsia"/>
        </w:rPr>
      </w:pPr>
      <w:r>
        <w:rPr>
          <w:rFonts w:hint="eastAsia"/>
        </w:rPr>
        <w:t>4</w:t>
      </w:r>
      <w:r w:rsidR="00027624">
        <w:t>(12</w:t>
      </w:r>
      <w:r w:rsidR="00027624">
        <w:rPr>
          <w:rFonts w:hint="eastAsia"/>
        </w:rPr>
        <w:t>점</w:t>
      </w:r>
      <w:r w:rsidR="00027624">
        <w:rPr>
          <w:rFonts w:hint="eastAsia"/>
        </w:rPr>
        <w:t>)</w:t>
      </w:r>
      <w:r w:rsidR="00027624">
        <w:t xml:space="preserve"> – 2(11</w:t>
      </w:r>
      <w:r w:rsidR="00027624">
        <w:rPr>
          <w:rFonts w:hint="eastAsia"/>
        </w:rPr>
        <w:t>점</w:t>
      </w:r>
      <w:r w:rsidR="00027624">
        <w:rPr>
          <w:rFonts w:hint="eastAsia"/>
        </w:rPr>
        <w:t>)</w:t>
      </w:r>
      <w:r w:rsidR="00027624">
        <w:t xml:space="preserve"> – 3(10</w:t>
      </w:r>
      <w:r w:rsidR="00027624">
        <w:rPr>
          <w:rFonts w:hint="eastAsia"/>
        </w:rPr>
        <w:t>점</w:t>
      </w:r>
      <w:r w:rsidR="00027624">
        <w:rPr>
          <w:rFonts w:hint="eastAsia"/>
        </w:rPr>
        <w:t>)</w:t>
      </w:r>
      <w:r w:rsidR="00027624">
        <w:t xml:space="preserve"> = 5(10</w:t>
      </w:r>
      <w:r w:rsidR="00027624">
        <w:rPr>
          <w:rFonts w:hint="eastAsia"/>
        </w:rPr>
        <w:t>점</w:t>
      </w:r>
      <w:r w:rsidR="00027624">
        <w:rPr>
          <w:rFonts w:hint="eastAsia"/>
        </w:rPr>
        <w:t>)</w:t>
      </w:r>
      <w:r w:rsidR="00027624">
        <w:t xml:space="preserve"> – 6(9</w:t>
      </w:r>
      <w:r w:rsidR="00027624">
        <w:rPr>
          <w:rFonts w:hint="eastAsia"/>
        </w:rPr>
        <w:t>점</w:t>
      </w:r>
      <w:r w:rsidR="00027624">
        <w:rPr>
          <w:rFonts w:hint="eastAsia"/>
        </w:rPr>
        <w:t>)</w:t>
      </w:r>
      <w:r w:rsidR="00027624">
        <w:t xml:space="preserve"> – 1(7</w:t>
      </w:r>
      <w:r w:rsidR="00027624">
        <w:rPr>
          <w:rFonts w:hint="eastAsia"/>
        </w:rPr>
        <w:t>점</w:t>
      </w:r>
      <w:r w:rsidR="00027624">
        <w:rPr>
          <w:rFonts w:hint="eastAsia"/>
        </w:rPr>
        <w:t>)</w:t>
      </w:r>
    </w:p>
    <w:sectPr w:rsidR="00C02D52" w:rsidRPr="003A20AE" w:rsidSect="00317669">
      <w:footerReference w:type="default" r:id="rId7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94279" w14:textId="77777777" w:rsidR="00D20921" w:rsidRDefault="00D20921">
      <w:pPr>
        <w:spacing w:after="0" w:line="240" w:lineRule="auto"/>
      </w:pPr>
      <w:r>
        <w:separator/>
      </w:r>
    </w:p>
    <w:p w14:paraId="50E7EE9A" w14:textId="77777777" w:rsidR="00D20921" w:rsidRDefault="00D20921"/>
  </w:endnote>
  <w:endnote w:type="continuationSeparator" w:id="0">
    <w:p w14:paraId="2138708B" w14:textId="77777777" w:rsidR="00D20921" w:rsidRDefault="00D20921">
      <w:pPr>
        <w:spacing w:after="0" w:line="240" w:lineRule="auto"/>
      </w:pPr>
      <w:r>
        <w:continuationSeparator/>
      </w:r>
    </w:p>
    <w:p w14:paraId="0D425533" w14:textId="77777777" w:rsidR="00D20921" w:rsidRDefault="00D20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AD6F" w14:textId="77777777" w:rsidR="00B979D8" w:rsidRDefault="00917394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17669">
      <w:rPr>
        <w:noProof/>
        <w:lang w:val="ko-KR" w:bidi="ko-KR"/>
      </w:rPr>
      <w:t>0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20C9" w14:textId="77777777" w:rsidR="00D20921" w:rsidRDefault="00D20921">
      <w:pPr>
        <w:spacing w:after="0" w:line="240" w:lineRule="auto"/>
      </w:pPr>
      <w:r>
        <w:separator/>
      </w:r>
    </w:p>
    <w:p w14:paraId="2504A021" w14:textId="77777777" w:rsidR="00D20921" w:rsidRDefault="00D20921"/>
  </w:footnote>
  <w:footnote w:type="continuationSeparator" w:id="0">
    <w:p w14:paraId="6C1D1D00" w14:textId="77777777" w:rsidR="00D20921" w:rsidRDefault="00D20921">
      <w:pPr>
        <w:spacing w:after="0" w:line="240" w:lineRule="auto"/>
      </w:pPr>
      <w:r>
        <w:continuationSeparator/>
      </w:r>
    </w:p>
    <w:p w14:paraId="33EE7B91" w14:textId="77777777" w:rsidR="00D20921" w:rsidRDefault="00D209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CE0AAB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856FD0"/>
    <w:multiLevelType w:val="hybridMultilevel"/>
    <w:tmpl w:val="9B86CB0C"/>
    <w:lvl w:ilvl="0" w:tplc="B9F4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1AC643FD"/>
    <w:multiLevelType w:val="hybridMultilevel"/>
    <w:tmpl w:val="725A7412"/>
    <w:lvl w:ilvl="0" w:tplc="A6C8C60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1B6F3201"/>
    <w:multiLevelType w:val="hybridMultilevel"/>
    <w:tmpl w:val="84620EE2"/>
    <w:lvl w:ilvl="0" w:tplc="C1C6814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4" w15:restartNumberingAfterBreak="0">
    <w:nsid w:val="21113234"/>
    <w:multiLevelType w:val="hybridMultilevel"/>
    <w:tmpl w:val="9B86CB0C"/>
    <w:lvl w:ilvl="0" w:tplc="B9F4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8A4BEB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48E06B7E"/>
    <w:multiLevelType w:val="hybridMultilevel"/>
    <w:tmpl w:val="5A7225B8"/>
    <w:lvl w:ilvl="0" w:tplc="88A2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D8D7799"/>
    <w:multiLevelType w:val="hybridMultilevel"/>
    <w:tmpl w:val="B6BCD712"/>
    <w:lvl w:ilvl="0" w:tplc="233E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6E2B3F6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261D93"/>
    <w:multiLevelType w:val="hybridMultilevel"/>
    <w:tmpl w:val="84620EE2"/>
    <w:lvl w:ilvl="0" w:tplc="C1C6814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3" w15:restartNumberingAfterBreak="0">
    <w:nsid w:val="7E1B2D11"/>
    <w:multiLevelType w:val="hybridMultilevel"/>
    <w:tmpl w:val="7A02F98E"/>
    <w:lvl w:ilvl="0" w:tplc="8D880134">
      <w:start w:val="1"/>
      <w:numFmt w:val="bullet"/>
      <w:lvlText w:val=""/>
      <w:lvlJc w:val="left"/>
      <w:pPr>
        <w:ind w:left="7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1"/>
  </w:num>
  <w:num w:numId="13">
    <w:abstractNumId w:val="10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7"/>
  </w:num>
  <w:num w:numId="18">
    <w:abstractNumId w:val="20"/>
  </w:num>
  <w:num w:numId="19">
    <w:abstractNumId w:val="11"/>
  </w:num>
  <w:num w:numId="20">
    <w:abstractNumId w:val="22"/>
  </w:num>
  <w:num w:numId="21">
    <w:abstractNumId w:val="23"/>
  </w:num>
  <w:num w:numId="22">
    <w:abstractNumId w:val="12"/>
  </w:num>
  <w:num w:numId="23">
    <w:abstractNumId w:val="8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6"/>
    <w:rsid w:val="00027624"/>
    <w:rsid w:val="000473A9"/>
    <w:rsid w:val="00051678"/>
    <w:rsid w:val="00080C63"/>
    <w:rsid w:val="000C47C7"/>
    <w:rsid w:val="000D1F66"/>
    <w:rsid w:val="000D3390"/>
    <w:rsid w:val="000E3D11"/>
    <w:rsid w:val="00103292"/>
    <w:rsid w:val="00130F40"/>
    <w:rsid w:val="001800F8"/>
    <w:rsid w:val="00194057"/>
    <w:rsid w:val="00291D12"/>
    <w:rsid w:val="00294C3F"/>
    <w:rsid w:val="002C1552"/>
    <w:rsid w:val="00303660"/>
    <w:rsid w:val="00315E05"/>
    <w:rsid w:val="00317669"/>
    <w:rsid w:val="0034617C"/>
    <w:rsid w:val="00354651"/>
    <w:rsid w:val="00356102"/>
    <w:rsid w:val="003815E2"/>
    <w:rsid w:val="003A20AE"/>
    <w:rsid w:val="003B0C99"/>
    <w:rsid w:val="003C73AD"/>
    <w:rsid w:val="003F2336"/>
    <w:rsid w:val="003F397A"/>
    <w:rsid w:val="003F3D12"/>
    <w:rsid w:val="004000F8"/>
    <w:rsid w:val="004343C1"/>
    <w:rsid w:val="00453248"/>
    <w:rsid w:val="004764A2"/>
    <w:rsid w:val="00497DF8"/>
    <w:rsid w:val="004C0D7C"/>
    <w:rsid w:val="004C1313"/>
    <w:rsid w:val="004F24EF"/>
    <w:rsid w:val="00521179"/>
    <w:rsid w:val="0055429E"/>
    <w:rsid w:val="00567C7E"/>
    <w:rsid w:val="005C7BF4"/>
    <w:rsid w:val="0068521A"/>
    <w:rsid w:val="00696D06"/>
    <w:rsid w:val="006B6AF4"/>
    <w:rsid w:val="006D68C6"/>
    <w:rsid w:val="007002A7"/>
    <w:rsid w:val="00721AE6"/>
    <w:rsid w:val="00740829"/>
    <w:rsid w:val="00793758"/>
    <w:rsid w:val="007A06AE"/>
    <w:rsid w:val="00807F4F"/>
    <w:rsid w:val="00811350"/>
    <w:rsid w:val="00814746"/>
    <w:rsid w:val="0081789E"/>
    <w:rsid w:val="00851BEE"/>
    <w:rsid w:val="0088051C"/>
    <w:rsid w:val="00890F29"/>
    <w:rsid w:val="008A6EF1"/>
    <w:rsid w:val="00917394"/>
    <w:rsid w:val="009866E2"/>
    <w:rsid w:val="009C27FB"/>
    <w:rsid w:val="009D0076"/>
    <w:rsid w:val="009F6627"/>
    <w:rsid w:val="00A40744"/>
    <w:rsid w:val="00AE3359"/>
    <w:rsid w:val="00B51EB3"/>
    <w:rsid w:val="00B979D8"/>
    <w:rsid w:val="00BB1F80"/>
    <w:rsid w:val="00BB7054"/>
    <w:rsid w:val="00C02D52"/>
    <w:rsid w:val="00C11B7B"/>
    <w:rsid w:val="00C14430"/>
    <w:rsid w:val="00C17701"/>
    <w:rsid w:val="00C35CDB"/>
    <w:rsid w:val="00C57F7F"/>
    <w:rsid w:val="00CF7F3E"/>
    <w:rsid w:val="00D20921"/>
    <w:rsid w:val="00D846B4"/>
    <w:rsid w:val="00DB445C"/>
    <w:rsid w:val="00E129F9"/>
    <w:rsid w:val="00E60CF9"/>
    <w:rsid w:val="00E928A9"/>
    <w:rsid w:val="00F94E30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D9A6"/>
  <w15:chartTrackingRefBased/>
  <w15:docId w15:val="{C0D8C2BC-E86D-4F8C-96B8-50AAB01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ko-KR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paragraph" w:styleId="a7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8">
    <w:name w:val="Title"/>
    <w:basedOn w:val="a1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2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9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a">
    <w:name w:val="Date"/>
    <w:basedOn w:val="a1"/>
    <w:next w:val="a8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2"/>
    <w:link w:val="aa"/>
    <w:uiPriority w:val="2"/>
    <w:rPr>
      <w:sz w:val="28"/>
    </w:rPr>
  </w:style>
  <w:style w:type="character" w:styleId="ab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c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2"/>
    <w:link w:val="ac"/>
    <w:uiPriority w:val="30"/>
    <w:semiHidden/>
    <w:rPr>
      <w:b/>
      <w:i/>
      <w:iCs/>
      <w:color w:val="2E2E2E" w:themeColor="accen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1"/>
    <w:next w:val="a1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2"/>
    <w:link w:val="ae"/>
    <w:uiPriority w:val="29"/>
    <w:semiHidden/>
    <w:rPr>
      <w:i/>
      <w:iCs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1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i/>
      <w:spacing w:val="15"/>
      <w:sz w:val="32"/>
    </w:rPr>
  </w:style>
  <w:style w:type="character" w:styleId="af2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3">
    <w:name w:val="Balloon Text"/>
    <w:basedOn w:val="a1"/>
    <w:link w:val="Char6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f3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Char"/>
    <w:uiPriority w:val="99"/>
    <w:semiHidden/>
    <w:unhideWhenUsed/>
    <w:rsid w:val="00BB1F80"/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BB1F80"/>
    <w:rPr>
      <w:szCs w:val="16"/>
    </w:rPr>
  </w:style>
  <w:style w:type="paragraph" w:styleId="30">
    <w:name w:val="Body Text Indent 3"/>
    <w:basedOn w:val="a1"/>
    <w:link w:val="3Char0"/>
    <w:uiPriority w:val="99"/>
    <w:semiHidden/>
    <w:unhideWhenUsed/>
    <w:rsid w:val="00BB1F80"/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BB1F80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BB1F8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BB1F8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BB1F80"/>
    <w:rPr>
      <w:b/>
      <w:bCs/>
      <w:szCs w:val="20"/>
    </w:rPr>
  </w:style>
  <w:style w:type="paragraph" w:styleId="af7">
    <w:name w:val="endnote text"/>
    <w:basedOn w:val="a1"/>
    <w:link w:val="Char9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BB1F80"/>
    <w:rPr>
      <w:szCs w:val="20"/>
    </w:rPr>
  </w:style>
  <w:style w:type="paragraph" w:styleId="af8">
    <w:name w:val="Document Map"/>
    <w:basedOn w:val="a1"/>
    <w:link w:val="Chara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8"/>
    <w:uiPriority w:val="99"/>
    <w:semiHidden/>
    <w:rsid w:val="00BB1F80"/>
    <w:rPr>
      <w:rFonts w:ascii="Segoe UI" w:hAnsi="Segoe UI" w:cs="Segoe UI"/>
      <w:szCs w:val="16"/>
    </w:rPr>
  </w:style>
  <w:style w:type="paragraph" w:styleId="af9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1"/>
    <w:link w:val="Charb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b">
    <w:name w:val="각주 텍스트 Char"/>
    <w:basedOn w:val="a2"/>
    <w:link w:val="afa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b">
    <w:name w:val="macro"/>
    <w:link w:val="Charc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c">
    <w:name w:val="매크로 텍스트 Char"/>
    <w:basedOn w:val="a2"/>
    <w:link w:val="afb"/>
    <w:uiPriority w:val="99"/>
    <w:semiHidden/>
    <w:rsid w:val="00BB1F80"/>
    <w:rPr>
      <w:rFonts w:ascii="Consolas" w:hAnsi="Consolas"/>
      <w:szCs w:val="20"/>
    </w:rPr>
  </w:style>
  <w:style w:type="paragraph" w:styleId="afc">
    <w:name w:val="Plain Text"/>
    <w:basedOn w:val="a1"/>
    <w:link w:val="Chard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hard">
    <w:name w:val="글자만 Char"/>
    <w:basedOn w:val="a2"/>
    <w:link w:val="afc"/>
    <w:uiPriority w:val="99"/>
    <w:semiHidden/>
    <w:rsid w:val="00BB1F80"/>
    <w:rPr>
      <w:rFonts w:ascii="Consolas" w:hAnsi="Consolas"/>
      <w:szCs w:val="21"/>
    </w:rPr>
  </w:style>
  <w:style w:type="paragraph" w:styleId="afd">
    <w:name w:val="Message Header"/>
    <w:basedOn w:val="a1"/>
    <w:link w:val="Chare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hare">
    <w:name w:val="메시지 머리글 Char"/>
    <w:basedOn w:val="a2"/>
    <w:link w:val="afd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  <w:style w:type="paragraph" w:styleId="afe">
    <w:name w:val="List Paragraph"/>
    <w:basedOn w:val="a1"/>
    <w:uiPriority w:val="34"/>
    <w:unhideWhenUsed/>
    <w:qFormat/>
    <w:rsid w:val="006D68C6"/>
    <w:pPr>
      <w:ind w:leftChars="400" w:left="800"/>
    </w:pPr>
  </w:style>
  <w:style w:type="character" w:styleId="aff">
    <w:name w:val="Hyperlink"/>
    <w:basedOn w:val="a2"/>
    <w:uiPriority w:val="99"/>
    <w:semiHidden/>
    <w:unhideWhenUsed/>
    <w:rsid w:val="006D68C6"/>
    <w:rPr>
      <w:color w:val="0000FF"/>
      <w:u w:val="single"/>
    </w:rPr>
  </w:style>
  <w:style w:type="table" w:styleId="aff0">
    <w:name w:val="Table Grid"/>
    <w:basedOn w:val="a3"/>
    <w:uiPriority w:val="39"/>
    <w:rsid w:val="006D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&#44060;&#50836;%20&#47564;&#46308;&#44592;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만들기.dotx</Template>
  <TotalTime>385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김호원 기술이사</cp:lastModifiedBy>
  <cp:revision>11</cp:revision>
  <dcterms:created xsi:type="dcterms:W3CDTF">2021-01-08T05:59:00Z</dcterms:created>
  <dcterms:modified xsi:type="dcterms:W3CDTF">2021-01-15T05:35:00Z</dcterms:modified>
</cp:coreProperties>
</file>