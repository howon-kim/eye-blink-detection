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5006" w14:textId="7AFCAC87" w:rsidR="006D68C6" w:rsidRPr="003A20AE" w:rsidRDefault="006D68C6" w:rsidP="003A20AE">
      <w:pPr>
        <w:jc w:val="both"/>
        <w:rPr>
          <w:b/>
          <w:bCs/>
        </w:rPr>
      </w:pPr>
      <w:r w:rsidRPr="003A20AE">
        <w:rPr>
          <w:rFonts w:hint="eastAsia"/>
          <w:b/>
          <w:bCs/>
        </w:rPr>
        <w:t>리뷰</w:t>
      </w:r>
      <w:r w:rsidR="0034159A">
        <w:rPr>
          <w:rFonts w:hint="eastAsia"/>
          <w:b/>
          <w:bCs/>
        </w:rPr>
        <w:t xml:space="preserve"> </w:t>
      </w:r>
      <w:r w:rsidR="0034159A">
        <w:rPr>
          <w:b/>
          <w:bCs/>
        </w:rPr>
        <w:t>(</w:t>
      </w:r>
      <w:r w:rsidR="00CD2A42">
        <w:rPr>
          <w:b/>
          <w:bCs/>
        </w:rPr>
        <w:t>anonymous_s</w:t>
      </w:r>
      <w:r w:rsidR="0034159A">
        <w:rPr>
          <w:rFonts w:hint="eastAsia"/>
          <w:b/>
          <w:bCs/>
        </w:rPr>
        <w:t>)</w:t>
      </w:r>
    </w:p>
    <w:p w14:paraId="57F53280" w14:textId="686F8530" w:rsidR="003A20AE" w:rsidRPr="003A20AE" w:rsidRDefault="003A20AE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 w:rsidRPr="003A20AE">
        <w:rPr>
          <w:rFonts w:ascii="맑은 고딕" w:eastAsia="맑은 고딕" w:hAnsi="맑은 고딕" w:hint="eastAsia"/>
        </w:rPr>
        <w:t xml:space="preserve">전생 버프만 있는 줄 알았는데 </w:t>
      </w:r>
      <w:r w:rsidRPr="003A20AE">
        <w:rPr>
          <w:rFonts w:ascii="맑은 고딕" w:eastAsia="맑은 고딕" w:hAnsi="맑은 고딕"/>
        </w:rPr>
        <w:t xml:space="preserve">| </w:t>
      </w:r>
      <w:r w:rsidRPr="003A20AE">
        <w:rPr>
          <w:rFonts w:ascii="맑은 고딕" w:eastAsia="맑은 고딕" w:hAnsi="맑은 고딕" w:hint="eastAsia"/>
        </w:rPr>
        <w:t>판타지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6D68C6" w14:paraId="1DF4C093" w14:textId="77777777" w:rsidTr="000F1C06">
        <w:tc>
          <w:tcPr>
            <w:tcW w:w="2765" w:type="dxa"/>
          </w:tcPr>
          <w:p w14:paraId="69129F3F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0A742E2C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261C123F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6D68C6" w14:paraId="040A824B" w14:textId="77777777" w:rsidTr="000F1C06">
        <w:tc>
          <w:tcPr>
            <w:tcW w:w="2765" w:type="dxa"/>
          </w:tcPr>
          <w:p w14:paraId="518C7808" w14:textId="77BC31AE" w:rsidR="006D68C6" w:rsidRDefault="0034159A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5" w:type="dxa"/>
          </w:tcPr>
          <w:p w14:paraId="14E5A054" w14:textId="5E7779EE" w:rsidR="006D68C6" w:rsidRDefault="0034159A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48446CB0" w14:textId="2A2DDD70" w:rsidR="006D68C6" w:rsidRDefault="0034159A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5224CE7E" w14:textId="77777777" w:rsidR="006D68C6" w:rsidRPr="006D68C6" w:rsidRDefault="006D68C6" w:rsidP="003A20AE">
      <w:pPr>
        <w:jc w:val="both"/>
      </w:pPr>
    </w:p>
    <w:p w14:paraId="11628B43" w14:textId="1A8F4BE1" w:rsidR="003A20AE" w:rsidRDefault="003A20AE" w:rsidP="003A20AE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완벽한 결혼 </w:t>
      </w:r>
      <w:r>
        <w:rPr>
          <w:rFonts w:ascii="맑은 고딕" w:eastAsia="맑은 고딕" w:hAnsi="맑은 고딕"/>
        </w:rPr>
        <w:t xml:space="preserve">– </w:t>
      </w:r>
      <w:r>
        <w:rPr>
          <w:rFonts w:ascii="맑은 고딕" w:eastAsia="맑은 고딕" w:hAnsi="맑은 고딕" w:hint="eastAsia"/>
        </w:rPr>
        <w:t>사랑은 필요충분조건?</w:t>
      </w:r>
      <w:r>
        <w:rPr>
          <w:rFonts w:ascii="맑은 고딕" w:eastAsia="맑은 고딕" w:hAnsi="맑은 고딕"/>
        </w:rPr>
        <w:t xml:space="preserve"> | </w:t>
      </w:r>
      <w:r>
        <w:rPr>
          <w:rFonts w:ascii="맑은 고딕" w:eastAsia="맑은 고딕" w:hAnsi="맑은 고딕" w:hint="eastAsia"/>
        </w:rPr>
        <w:t>로맨스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730102E6" w14:textId="77777777" w:rsidTr="000F1C06">
        <w:tc>
          <w:tcPr>
            <w:tcW w:w="2765" w:type="dxa"/>
          </w:tcPr>
          <w:p w14:paraId="7D0A5FBB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120776DB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43677504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181063C7" w14:textId="77777777" w:rsidTr="000F1C06">
        <w:tc>
          <w:tcPr>
            <w:tcW w:w="2765" w:type="dxa"/>
          </w:tcPr>
          <w:p w14:paraId="08D939B4" w14:textId="7511E2DB" w:rsidR="003A20AE" w:rsidRDefault="00F1149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10876385" w14:textId="3F007392" w:rsidR="003A20AE" w:rsidRDefault="00F1149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6" w:type="dxa"/>
          </w:tcPr>
          <w:p w14:paraId="3501907A" w14:textId="00EAB8CE" w:rsidR="003A20AE" w:rsidRDefault="00F1149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065EC724" w14:textId="77777777" w:rsidR="003A20AE" w:rsidRPr="003A20AE" w:rsidRDefault="003A20AE" w:rsidP="003A20AE">
      <w:pPr>
        <w:jc w:val="both"/>
        <w:rPr>
          <w:rFonts w:ascii="맑은 고딕" w:eastAsia="맑은 고딕" w:hAnsi="맑은 고딕"/>
        </w:rPr>
      </w:pPr>
    </w:p>
    <w:p w14:paraId="2106FBD0" w14:textId="0DEC6099" w:rsidR="003A20AE" w:rsidRDefault="003A20AE" w:rsidP="003A20AE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저는 천신과 마신의 아들입니다 </w:t>
      </w:r>
      <w:r>
        <w:rPr>
          <w:rFonts w:ascii="맑은 고딕" w:eastAsia="맑은 고딕" w:hAnsi="맑은 고딕"/>
        </w:rPr>
        <w:t xml:space="preserve">| </w:t>
      </w:r>
      <w:r>
        <w:rPr>
          <w:rFonts w:ascii="맑은 고딕" w:eastAsia="맑은 고딕" w:hAnsi="맑은 고딕" w:hint="eastAsia"/>
        </w:rPr>
        <w:t>라이트노벨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61F67625" w14:textId="77777777" w:rsidTr="000F1C06">
        <w:tc>
          <w:tcPr>
            <w:tcW w:w="2765" w:type="dxa"/>
          </w:tcPr>
          <w:p w14:paraId="197C51C9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515A5719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11CC3413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14BDDC4E" w14:textId="77777777" w:rsidTr="000F1C06">
        <w:tc>
          <w:tcPr>
            <w:tcW w:w="2765" w:type="dxa"/>
          </w:tcPr>
          <w:p w14:paraId="471F60F4" w14:textId="4C549CB8" w:rsidR="003A20AE" w:rsidRDefault="00F1149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5" w:type="dxa"/>
          </w:tcPr>
          <w:p w14:paraId="19D73F9E" w14:textId="1BD033D9" w:rsidR="003A20AE" w:rsidRDefault="00F1149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71B0551B" w14:textId="2CD98CAE" w:rsidR="003A20AE" w:rsidRDefault="00F1149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4042809C" w14:textId="77777777" w:rsidR="003A20AE" w:rsidRPr="003A20AE" w:rsidRDefault="003A20AE" w:rsidP="003A20AE">
      <w:pPr>
        <w:jc w:val="both"/>
        <w:rPr>
          <w:rFonts w:ascii="맑은 고딕" w:eastAsia="맑은 고딕" w:hAnsi="맑은 고딕"/>
        </w:rPr>
      </w:pPr>
    </w:p>
    <w:p w14:paraId="5BF5D85C" w14:textId="52B95A9A" w:rsidR="003A20AE" w:rsidRDefault="003A20AE" w:rsidP="003A20AE">
      <w:pPr>
        <w:pStyle w:val="afe"/>
        <w:numPr>
          <w:ilvl w:val="0"/>
          <w:numId w:val="18"/>
        </w:numPr>
        <w:ind w:leftChars="0"/>
        <w:jc w:val="both"/>
      </w:pPr>
      <w:r>
        <w:rPr>
          <w:rFonts w:hint="eastAsia"/>
        </w:rPr>
        <w:t>황가의</w:t>
      </w:r>
      <w:r>
        <w:rPr>
          <w:rFonts w:hint="eastAsia"/>
        </w:rPr>
        <w:t xml:space="preserve"> </w:t>
      </w:r>
      <w:r>
        <w:rPr>
          <w:rFonts w:hint="eastAsia"/>
        </w:rPr>
        <w:t>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여공작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로맨스</w:t>
      </w:r>
      <w:r>
        <w:rPr>
          <w:rFonts w:hint="eastAsia"/>
        </w:rPr>
        <w:t xml:space="preserve"> </w:t>
      </w:r>
      <w:r>
        <w:rPr>
          <w:rFonts w:hint="eastAsia"/>
        </w:rPr>
        <w:t>판타지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526D3B18" w14:textId="77777777" w:rsidTr="000F1C06">
        <w:tc>
          <w:tcPr>
            <w:tcW w:w="2765" w:type="dxa"/>
          </w:tcPr>
          <w:p w14:paraId="3D0C5771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1D8367DD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55344CA5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5F90D1B2" w14:textId="77777777" w:rsidTr="000F1C06">
        <w:tc>
          <w:tcPr>
            <w:tcW w:w="2765" w:type="dxa"/>
          </w:tcPr>
          <w:p w14:paraId="4380E9CD" w14:textId="572821B2" w:rsidR="003A20AE" w:rsidRDefault="0034159A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2765" w:type="dxa"/>
          </w:tcPr>
          <w:p w14:paraId="43962E65" w14:textId="46DF4B58" w:rsidR="003A20AE" w:rsidRDefault="0034159A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737EB91F" w14:textId="367549F6" w:rsidR="003A20AE" w:rsidRDefault="0034159A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</w:tr>
    </w:tbl>
    <w:p w14:paraId="2BD59D9D" w14:textId="77777777" w:rsidR="003A20AE" w:rsidRDefault="003A20AE" w:rsidP="003A20AE">
      <w:pPr>
        <w:jc w:val="both"/>
      </w:pPr>
    </w:p>
    <w:p w14:paraId="602347B6" w14:textId="77777777" w:rsidR="006D68C6" w:rsidRPr="003A20AE" w:rsidRDefault="006D68C6" w:rsidP="003A20AE">
      <w:pPr>
        <w:jc w:val="both"/>
      </w:pPr>
    </w:p>
    <w:sectPr w:rsidR="006D68C6" w:rsidRPr="003A20AE" w:rsidSect="00317669">
      <w:footerReference w:type="default" r:id="rId7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3A8F6" w14:textId="77777777" w:rsidR="00117E11" w:rsidRDefault="00117E11">
      <w:pPr>
        <w:spacing w:after="0" w:line="240" w:lineRule="auto"/>
      </w:pPr>
      <w:r>
        <w:separator/>
      </w:r>
    </w:p>
    <w:p w14:paraId="7C85B1F1" w14:textId="77777777" w:rsidR="00117E11" w:rsidRDefault="00117E11"/>
  </w:endnote>
  <w:endnote w:type="continuationSeparator" w:id="0">
    <w:p w14:paraId="4BDD97EA" w14:textId="77777777" w:rsidR="00117E11" w:rsidRDefault="00117E11">
      <w:pPr>
        <w:spacing w:after="0" w:line="240" w:lineRule="auto"/>
      </w:pPr>
      <w:r>
        <w:continuationSeparator/>
      </w:r>
    </w:p>
    <w:p w14:paraId="0F19CB9F" w14:textId="77777777" w:rsidR="00117E11" w:rsidRDefault="00117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AD6F" w14:textId="77777777" w:rsidR="00B979D8" w:rsidRDefault="00917394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317669">
      <w:rPr>
        <w:noProof/>
        <w:lang w:val="ko-KR" w:bidi="ko-KR"/>
      </w:rPr>
      <w:t>0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BDF69" w14:textId="77777777" w:rsidR="00117E11" w:rsidRDefault="00117E11">
      <w:pPr>
        <w:spacing w:after="0" w:line="240" w:lineRule="auto"/>
      </w:pPr>
      <w:r>
        <w:separator/>
      </w:r>
    </w:p>
    <w:p w14:paraId="31466EBA" w14:textId="77777777" w:rsidR="00117E11" w:rsidRDefault="00117E11"/>
  </w:footnote>
  <w:footnote w:type="continuationSeparator" w:id="0">
    <w:p w14:paraId="42176C66" w14:textId="77777777" w:rsidR="00117E11" w:rsidRDefault="00117E11">
      <w:pPr>
        <w:spacing w:after="0" w:line="240" w:lineRule="auto"/>
      </w:pPr>
      <w:r>
        <w:continuationSeparator/>
      </w:r>
    </w:p>
    <w:p w14:paraId="17A6663D" w14:textId="77777777" w:rsidR="00117E11" w:rsidRDefault="00117E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C856FD0"/>
    <w:multiLevelType w:val="hybridMultilevel"/>
    <w:tmpl w:val="9B86CB0C"/>
    <w:lvl w:ilvl="0" w:tplc="B9F4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1113234"/>
    <w:multiLevelType w:val="hybridMultilevel"/>
    <w:tmpl w:val="9B86CB0C"/>
    <w:lvl w:ilvl="0" w:tplc="B9F4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E06B7E"/>
    <w:multiLevelType w:val="hybridMultilevel"/>
    <w:tmpl w:val="5A7225B8"/>
    <w:lvl w:ilvl="0" w:tplc="88A2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D8D7799"/>
    <w:multiLevelType w:val="hybridMultilevel"/>
    <w:tmpl w:val="B6BCD712"/>
    <w:lvl w:ilvl="0" w:tplc="233E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6E2B3F6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7"/>
  </w:num>
  <w:num w:numId="13">
    <w:abstractNumId w:val="9"/>
  </w:num>
  <w:num w:numId="14">
    <w:abstractNumId w:val="1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6"/>
    <w:rsid w:val="00051678"/>
    <w:rsid w:val="00080C63"/>
    <w:rsid w:val="000C47C7"/>
    <w:rsid w:val="000D1F66"/>
    <w:rsid w:val="000D3390"/>
    <w:rsid w:val="00117E11"/>
    <w:rsid w:val="001800F8"/>
    <w:rsid w:val="00294C3F"/>
    <w:rsid w:val="002C1552"/>
    <w:rsid w:val="00303660"/>
    <w:rsid w:val="00315E05"/>
    <w:rsid w:val="00317669"/>
    <w:rsid w:val="0034159A"/>
    <w:rsid w:val="0034617C"/>
    <w:rsid w:val="00356102"/>
    <w:rsid w:val="003A20AE"/>
    <w:rsid w:val="003B0C99"/>
    <w:rsid w:val="003D620E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96D06"/>
    <w:rsid w:val="006B6AF4"/>
    <w:rsid w:val="006D68C6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917394"/>
    <w:rsid w:val="009866E2"/>
    <w:rsid w:val="009F6627"/>
    <w:rsid w:val="00A40744"/>
    <w:rsid w:val="00AE3359"/>
    <w:rsid w:val="00B51EB3"/>
    <w:rsid w:val="00B979D8"/>
    <w:rsid w:val="00BB1F80"/>
    <w:rsid w:val="00BB7054"/>
    <w:rsid w:val="00C11B7B"/>
    <w:rsid w:val="00C35CDB"/>
    <w:rsid w:val="00CD2A42"/>
    <w:rsid w:val="00CF7F3E"/>
    <w:rsid w:val="00DB445C"/>
    <w:rsid w:val="00E129F9"/>
    <w:rsid w:val="00E60CF9"/>
    <w:rsid w:val="00F11496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D9A6"/>
  <w15:chartTrackingRefBased/>
  <w15:docId w15:val="{C0D8C2BC-E86D-4F8C-96B8-50AAB01C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ko-KR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paragraph" w:styleId="a7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8">
    <w:name w:val="Title"/>
    <w:basedOn w:val="a1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2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9">
    <w:name w:val="Subtitle"/>
    <w:basedOn w:val="a1"/>
    <w:next w:val="a1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a">
    <w:name w:val="Date"/>
    <w:basedOn w:val="a1"/>
    <w:next w:val="a8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2"/>
    <w:link w:val="aa"/>
    <w:uiPriority w:val="2"/>
    <w:rPr>
      <w:sz w:val="28"/>
    </w:rPr>
  </w:style>
  <w:style w:type="character" w:styleId="ab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c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2"/>
    <w:link w:val="ac"/>
    <w:uiPriority w:val="30"/>
    <w:semiHidden/>
    <w:rPr>
      <w:b/>
      <w:i/>
      <w:iCs/>
      <w:color w:val="2E2E2E" w:themeColor="accent2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1"/>
    <w:next w:val="a1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2"/>
    <w:link w:val="ae"/>
    <w:uiPriority w:val="29"/>
    <w:semiHidden/>
    <w:rPr>
      <w:i/>
      <w:iCs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1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i/>
      <w:spacing w:val="15"/>
      <w:sz w:val="32"/>
    </w:rPr>
  </w:style>
  <w:style w:type="character" w:styleId="af2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3">
    <w:name w:val="Balloon Text"/>
    <w:basedOn w:val="a1"/>
    <w:link w:val="Char6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6">
    <w:name w:val="풍선 도움말 텍스트 Char"/>
    <w:basedOn w:val="a2"/>
    <w:link w:val="af3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Char"/>
    <w:uiPriority w:val="99"/>
    <w:semiHidden/>
    <w:unhideWhenUsed/>
    <w:rsid w:val="00BB1F80"/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BB1F80"/>
    <w:rPr>
      <w:szCs w:val="16"/>
    </w:rPr>
  </w:style>
  <w:style w:type="paragraph" w:styleId="30">
    <w:name w:val="Body Text Indent 3"/>
    <w:basedOn w:val="a1"/>
    <w:link w:val="3Char0"/>
    <w:uiPriority w:val="99"/>
    <w:semiHidden/>
    <w:unhideWhenUsed/>
    <w:rsid w:val="00BB1F80"/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BB1F80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BB1F8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BB1F8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BB1F80"/>
    <w:rPr>
      <w:b/>
      <w:bCs/>
      <w:szCs w:val="20"/>
    </w:rPr>
  </w:style>
  <w:style w:type="paragraph" w:styleId="af7">
    <w:name w:val="endnote text"/>
    <w:basedOn w:val="a1"/>
    <w:link w:val="Char9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BB1F80"/>
    <w:rPr>
      <w:szCs w:val="20"/>
    </w:rPr>
  </w:style>
  <w:style w:type="paragraph" w:styleId="af8">
    <w:name w:val="Document Map"/>
    <w:basedOn w:val="a1"/>
    <w:link w:val="Chara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8"/>
    <w:uiPriority w:val="99"/>
    <w:semiHidden/>
    <w:rsid w:val="00BB1F80"/>
    <w:rPr>
      <w:rFonts w:ascii="Segoe UI" w:hAnsi="Segoe UI" w:cs="Segoe UI"/>
      <w:szCs w:val="16"/>
    </w:rPr>
  </w:style>
  <w:style w:type="paragraph" w:styleId="af9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1"/>
    <w:link w:val="Charb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b">
    <w:name w:val="각주 텍스트 Char"/>
    <w:basedOn w:val="a2"/>
    <w:link w:val="afa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b">
    <w:name w:val="macro"/>
    <w:link w:val="Charc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c">
    <w:name w:val="매크로 텍스트 Char"/>
    <w:basedOn w:val="a2"/>
    <w:link w:val="afb"/>
    <w:uiPriority w:val="99"/>
    <w:semiHidden/>
    <w:rsid w:val="00BB1F80"/>
    <w:rPr>
      <w:rFonts w:ascii="Consolas" w:hAnsi="Consolas"/>
      <w:szCs w:val="20"/>
    </w:rPr>
  </w:style>
  <w:style w:type="paragraph" w:styleId="afc">
    <w:name w:val="Plain Text"/>
    <w:basedOn w:val="a1"/>
    <w:link w:val="Chard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hard">
    <w:name w:val="글자만 Char"/>
    <w:basedOn w:val="a2"/>
    <w:link w:val="afc"/>
    <w:uiPriority w:val="99"/>
    <w:semiHidden/>
    <w:rsid w:val="00BB1F80"/>
    <w:rPr>
      <w:rFonts w:ascii="Consolas" w:hAnsi="Consolas"/>
      <w:szCs w:val="21"/>
    </w:rPr>
  </w:style>
  <w:style w:type="paragraph" w:styleId="afd">
    <w:name w:val="Message Header"/>
    <w:basedOn w:val="a1"/>
    <w:link w:val="Chare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hare">
    <w:name w:val="메시지 머리글 Char"/>
    <w:basedOn w:val="a2"/>
    <w:link w:val="afd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  <w:style w:type="paragraph" w:styleId="afe">
    <w:name w:val="List Paragraph"/>
    <w:basedOn w:val="a1"/>
    <w:uiPriority w:val="34"/>
    <w:unhideWhenUsed/>
    <w:qFormat/>
    <w:rsid w:val="006D68C6"/>
    <w:pPr>
      <w:ind w:leftChars="400" w:left="800"/>
    </w:pPr>
  </w:style>
  <w:style w:type="character" w:styleId="aff">
    <w:name w:val="Hyperlink"/>
    <w:basedOn w:val="a2"/>
    <w:uiPriority w:val="99"/>
    <w:semiHidden/>
    <w:unhideWhenUsed/>
    <w:rsid w:val="006D68C6"/>
    <w:rPr>
      <w:color w:val="0000FF"/>
      <w:u w:val="single"/>
    </w:rPr>
  </w:style>
  <w:style w:type="table" w:styleId="aff0">
    <w:name w:val="Table Grid"/>
    <w:basedOn w:val="a3"/>
    <w:uiPriority w:val="39"/>
    <w:rsid w:val="006D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2"/>
    <w:uiPriority w:val="99"/>
    <w:semiHidden/>
    <w:unhideWhenUsed/>
    <w:rsid w:val="00F11496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&#44060;&#50836;%20&#47564;&#46308;&#44592;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만들기.dotx</Template>
  <TotalTime>63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김호원 기술이사</cp:lastModifiedBy>
  <cp:revision>4</cp:revision>
  <dcterms:created xsi:type="dcterms:W3CDTF">2021-01-05T08:25:00Z</dcterms:created>
  <dcterms:modified xsi:type="dcterms:W3CDTF">2021-01-07T08:24:00Z</dcterms:modified>
</cp:coreProperties>
</file>